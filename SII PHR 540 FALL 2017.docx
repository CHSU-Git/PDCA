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6B" w:rsidRPr="00760C41" w:rsidRDefault="00C1506B" w:rsidP="00214EF0">
      <w:pPr>
        <w:pStyle w:val="Heading1"/>
        <w:spacing w:line="240" w:lineRule="auto"/>
        <w:contextualSpacing/>
        <w:jc w:val="center"/>
        <w:rPr>
          <w:rFonts w:ascii="Arial" w:hAnsi="Arial" w:cs="Arial"/>
          <w:b/>
          <w:color w:val="C00000"/>
        </w:rPr>
      </w:pPr>
      <w:r w:rsidRPr="00760C41">
        <w:rPr>
          <w:rFonts w:ascii="Arial" w:hAnsi="Arial" w:cs="Arial"/>
          <w:b/>
          <w:color w:val="C00000"/>
        </w:rPr>
        <w:t>CHSU</w:t>
      </w:r>
    </w:p>
    <w:p w:rsidR="0086385D" w:rsidRPr="00760C41" w:rsidRDefault="0086385D" w:rsidP="00760C41">
      <w:pPr>
        <w:pStyle w:val="Heading1"/>
        <w:spacing w:line="240" w:lineRule="auto"/>
        <w:contextualSpacing/>
        <w:jc w:val="center"/>
        <w:rPr>
          <w:rFonts w:ascii="Arial" w:hAnsi="Arial" w:cs="Arial"/>
          <w:b/>
          <w:color w:val="C00000"/>
        </w:rPr>
      </w:pPr>
      <w:r w:rsidRPr="00760C41">
        <w:rPr>
          <w:rFonts w:ascii="Arial" w:hAnsi="Arial" w:cs="Arial"/>
          <w:b/>
          <w:color w:val="C00000"/>
        </w:rPr>
        <w:t>Assessment</w:t>
      </w:r>
      <w:r w:rsidR="00671FFA" w:rsidRPr="00760C41">
        <w:rPr>
          <w:rFonts w:ascii="Arial" w:hAnsi="Arial" w:cs="Arial"/>
          <w:b/>
          <w:color w:val="C00000"/>
        </w:rPr>
        <w:t xml:space="preserve"> </w:t>
      </w:r>
      <w:r w:rsidRPr="00760C41">
        <w:rPr>
          <w:rFonts w:ascii="Arial" w:hAnsi="Arial" w:cs="Arial"/>
          <w:b/>
          <w:color w:val="C00000"/>
        </w:rPr>
        <w:t>Reporting Form</w:t>
      </w:r>
      <w:r w:rsidR="002E5B37">
        <w:rPr>
          <w:rFonts w:ascii="Arial" w:hAnsi="Arial" w:cs="Arial"/>
          <w:b/>
          <w:color w:val="C00000"/>
        </w:rPr>
        <w:t xml:space="preserve"> – SII and PDCA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2790"/>
        <w:gridCol w:w="7016"/>
      </w:tblGrid>
      <w:tr w:rsidR="00F75F5E" w:rsidTr="00BB606D">
        <w:tc>
          <w:tcPr>
            <w:tcW w:w="1749" w:type="pct"/>
            <w:gridSpan w:val="2"/>
          </w:tcPr>
          <w:p w:rsidR="00F75F5E" w:rsidRPr="00B00CA6" w:rsidRDefault="00F75F5E" w:rsidP="005A253C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Date</w:t>
            </w:r>
            <w:r w:rsidRPr="00B00CA6">
              <w:rPr>
                <w:rFonts w:ascii="Arial" w:hAnsi="Arial" w:cs="Arial"/>
                <w:b/>
              </w:rPr>
              <w:tab/>
            </w:r>
          </w:p>
        </w:tc>
        <w:tc>
          <w:tcPr>
            <w:tcW w:w="3251" w:type="pct"/>
          </w:tcPr>
          <w:p w:rsidR="00F75F5E" w:rsidRPr="00B00CA6" w:rsidRDefault="00F968BD" w:rsidP="005A2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02-17-2017</w:t>
            </w:r>
          </w:p>
        </w:tc>
      </w:tr>
      <w:tr w:rsidR="00F75F5E" w:rsidTr="00BB606D">
        <w:tc>
          <w:tcPr>
            <w:tcW w:w="1749" w:type="pct"/>
            <w:gridSpan w:val="2"/>
          </w:tcPr>
          <w:p w:rsidR="00F75F5E" w:rsidRPr="00B00CA6" w:rsidRDefault="00F75F5E" w:rsidP="005A253C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251" w:type="pct"/>
          </w:tcPr>
          <w:p w:rsidR="00F75F5E" w:rsidRPr="00B00CA6" w:rsidRDefault="00F968BD" w:rsidP="005A2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Sreenivasulu Pattipati</w:t>
            </w:r>
          </w:p>
        </w:tc>
      </w:tr>
      <w:tr w:rsidR="00F75F5E" w:rsidTr="00BB606D">
        <w:tc>
          <w:tcPr>
            <w:tcW w:w="1749" w:type="pct"/>
            <w:gridSpan w:val="2"/>
          </w:tcPr>
          <w:p w:rsidR="00F75F5E" w:rsidRPr="00B00CA6" w:rsidRDefault="00F75F5E" w:rsidP="005A253C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Department / Office</w:t>
            </w:r>
            <w:r w:rsidR="00D25722" w:rsidRPr="00B00CA6">
              <w:rPr>
                <w:rFonts w:ascii="Arial" w:hAnsi="Arial" w:cs="Arial"/>
                <w:b/>
              </w:rPr>
              <w:t xml:space="preserve"> / Committee</w:t>
            </w:r>
            <w:r w:rsidR="00671FFA" w:rsidRPr="00B00CA6">
              <w:rPr>
                <w:rFonts w:ascii="Arial" w:hAnsi="Arial" w:cs="Arial"/>
                <w:b/>
              </w:rPr>
              <w:t xml:space="preserve"> / Class</w:t>
            </w:r>
          </w:p>
        </w:tc>
        <w:tc>
          <w:tcPr>
            <w:tcW w:w="3251" w:type="pct"/>
          </w:tcPr>
          <w:p w:rsidR="00F75F5E" w:rsidRPr="00B00CA6" w:rsidRDefault="00F968BD" w:rsidP="005A2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Pharmaceutical and Biomedical Sciences</w:t>
            </w:r>
          </w:p>
        </w:tc>
      </w:tr>
      <w:tr w:rsidR="00B00CA6" w:rsidTr="00BB606D">
        <w:tc>
          <w:tcPr>
            <w:tcW w:w="1749" w:type="pct"/>
            <w:gridSpan w:val="2"/>
          </w:tcPr>
          <w:p w:rsidR="00B00CA6" w:rsidRPr="00B00CA6" w:rsidRDefault="00DD15F5" w:rsidP="005A25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Is this Assessment tied to an </w:t>
            </w:r>
            <w:r w:rsidR="00B00CA6" w:rsidRPr="00B00CA6">
              <w:rPr>
                <w:rFonts w:ascii="Arial" w:hAnsi="Arial" w:cs="Arial"/>
                <w:b/>
              </w:rPr>
              <w:t>Event and/or Activity?</w:t>
            </w:r>
          </w:p>
        </w:tc>
        <w:tc>
          <w:tcPr>
            <w:tcW w:w="3251" w:type="pct"/>
          </w:tcPr>
          <w:p w:rsidR="00B00CA6" w:rsidRPr="00B00CA6" w:rsidRDefault="00F968BD" w:rsidP="005A2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evaluation</w:t>
            </w:r>
          </w:p>
        </w:tc>
      </w:tr>
      <w:tr w:rsidR="00671FFA" w:rsidTr="00BB606D">
        <w:tc>
          <w:tcPr>
            <w:tcW w:w="1749" w:type="pct"/>
            <w:gridSpan w:val="2"/>
          </w:tcPr>
          <w:p w:rsidR="00671FFA" w:rsidRPr="00B00CA6" w:rsidRDefault="00760C41" w:rsidP="00760C41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What process</w:t>
            </w:r>
            <w:r w:rsidR="00DD15F5">
              <w:rPr>
                <w:rFonts w:ascii="Arial" w:hAnsi="Arial" w:cs="Arial"/>
                <w:b/>
              </w:rPr>
              <w:t xml:space="preserve"> or course</w:t>
            </w:r>
            <w:r w:rsidRPr="00B00CA6">
              <w:rPr>
                <w:rFonts w:ascii="Arial" w:hAnsi="Arial" w:cs="Arial"/>
                <w:b/>
              </w:rPr>
              <w:t xml:space="preserve"> are you assessing?</w:t>
            </w:r>
          </w:p>
        </w:tc>
        <w:tc>
          <w:tcPr>
            <w:tcW w:w="3251" w:type="pct"/>
          </w:tcPr>
          <w:p w:rsidR="00671FFA" w:rsidRPr="00B00CA6" w:rsidRDefault="00F968BD" w:rsidP="00F96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Compounding and Dispensing (PHR540)</w:t>
            </w:r>
          </w:p>
        </w:tc>
      </w:tr>
      <w:tr w:rsidR="00B00CA6" w:rsidTr="00BB606D">
        <w:tc>
          <w:tcPr>
            <w:tcW w:w="1749" w:type="pct"/>
            <w:gridSpan w:val="2"/>
          </w:tcPr>
          <w:p w:rsidR="00DD15F5" w:rsidRDefault="00DD15F5" w:rsidP="00760C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CLOs</w:t>
            </w:r>
          </w:p>
          <w:p w:rsidR="00DD15F5" w:rsidRDefault="00DD15F5" w:rsidP="00760C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PLOs</w:t>
            </w:r>
          </w:p>
          <w:p w:rsidR="00B00CA6" w:rsidRPr="00B00CA6" w:rsidRDefault="00B00CA6" w:rsidP="00760C41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GLOs</w:t>
            </w:r>
          </w:p>
        </w:tc>
        <w:tc>
          <w:tcPr>
            <w:tcW w:w="3251" w:type="pct"/>
          </w:tcPr>
          <w:p w:rsidR="00B00CA6" w:rsidRPr="00B00CA6" w:rsidRDefault="00B00CA6" w:rsidP="005A253C">
            <w:pPr>
              <w:rPr>
                <w:rFonts w:ascii="Arial" w:hAnsi="Arial" w:cs="Arial"/>
              </w:rPr>
            </w:pPr>
          </w:p>
        </w:tc>
      </w:tr>
      <w:tr w:rsidR="00F75F5E" w:rsidTr="00BB606D">
        <w:tc>
          <w:tcPr>
            <w:tcW w:w="1749" w:type="pct"/>
            <w:gridSpan w:val="2"/>
          </w:tcPr>
          <w:p w:rsidR="00DD15F5" w:rsidRDefault="00F75F5E" w:rsidP="005A253C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Instrument</w:t>
            </w:r>
            <w:r w:rsidR="000067CF" w:rsidRPr="00B00CA6">
              <w:rPr>
                <w:rFonts w:ascii="Arial" w:hAnsi="Arial" w:cs="Arial"/>
                <w:b/>
              </w:rPr>
              <w:t xml:space="preserve"> Used </w:t>
            </w:r>
            <w:r w:rsidR="00DD15F5">
              <w:rPr>
                <w:rFonts w:ascii="Arial" w:hAnsi="Arial" w:cs="Arial"/>
                <w:b/>
              </w:rPr>
              <w:t>and/</w:t>
            </w:r>
            <w:r w:rsidR="000067CF" w:rsidRPr="00B00CA6">
              <w:rPr>
                <w:rFonts w:ascii="Arial" w:hAnsi="Arial" w:cs="Arial"/>
                <w:b/>
              </w:rPr>
              <w:t xml:space="preserve">or </w:t>
            </w:r>
          </w:p>
          <w:p w:rsidR="00F75F5E" w:rsidRPr="00B00CA6" w:rsidRDefault="000067CF" w:rsidP="005A253C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Type of Data Collected</w:t>
            </w:r>
          </w:p>
        </w:tc>
        <w:tc>
          <w:tcPr>
            <w:tcW w:w="3251" w:type="pct"/>
          </w:tcPr>
          <w:p w:rsidR="00F75F5E" w:rsidRPr="00B00CA6" w:rsidRDefault="00F968BD" w:rsidP="005A2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Course evaluation report </w:t>
            </w:r>
          </w:p>
        </w:tc>
      </w:tr>
      <w:tr w:rsidR="00BB606D" w:rsidTr="00773AF9">
        <w:tc>
          <w:tcPr>
            <w:tcW w:w="456" w:type="pct"/>
            <w:vMerge w:val="restart"/>
          </w:tcPr>
          <w:p w:rsidR="00BB606D" w:rsidRPr="00B00CA6" w:rsidRDefault="00BB606D" w:rsidP="005A253C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  <w:color w:val="C00000"/>
              </w:rPr>
              <w:t>SII</w:t>
            </w:r>
          </w:p>
        </w:tc>
        <w:tc>
          <w:tcPr>
            <w:tcW w:w="1293" w:type="pct"/>
          </w:tcPr>
          <w:p w:rsidR="00105191" w:rsidRPr="00B00CA6" w:rsidRDefault="00105191" w:rsidP="005A253C">
            <w:pPr>
              <w:rPr>
                <w:rFonts w:ascii="Arial" w:hAnsi="Arial" w:cs="Arial"/>
                <w:b/>
              </w:rPr>
            </w:pPr>
          </w:p>
          <w:p w:rsidR="00BB606D" w:rsidRPr="00B00CA6" w:rsidRDefault="00BB606D" w:rsidP="005A253C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Strengths</w:t>
            </w:r>
            <w:r w:rsidRPr="00B00CA6">
              <w:rPr>
                <w:rStyle w:val="FootnoteReference"/>
                <w:rFonts w:ascii="Arial" w:hAnsi="Arial" w:cs="Arial"/>
                <w:b/>
              </w:rPr>
              <w:footnoteReference w:id="1"/>
            </w:r>
          </w:p>
          <w:p w:rsidR="00B00CA6" w:rsidRPr="00B00CA6" w:rsidRDefault="00B00CA6" w:rsidP="005A253C">
            <w:pPr>
              <w:rPr>
                <w:rFonts w:ascii="Arial" w:hAnsi="Arial" w:cs="Arial"/>
                <w:b/>
              </w:rPr>
            </w:pPr>
          </w:p>
        </w:tc>
        <w:tc>
          <w:tcPr>
            <w:tcW w:w="3251" w:type="pct"/>
          </w:tcPr>
          <w:p w:rsidR="00BB606D" w:rsidRDefault="00F968BD" w:rsidP="005A2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Aligning the lab course with the pharmaceutics theory for better understanding</w:t>
            </w:r>
          </w:p>
          <w:p w:rsidR="00F968BD" w:rsidRPr="00B00CA6" w:rsidRDefault="00F968BD" w:rsidP="005A25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Guided learning material </w:t>
            </w:r>
          </w:p>
        </w:tc>
      </w:tr>
      <w:tr w:rsidR="00BB606D" w:rsidTr="00773AF9">
        <w:tc>
          <w:tcPr>
            <w:tcW w:w="456" w:type="pct"/>
            <w:vMerge/>
          </w:tcPr>
          <w:p w:rsidR="00BB606D" w:rsidRPr="00B00CA6" w:rsidRDefault="00BB606D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1293" w:type="pct"/>
          </w:tcPr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  <w:p w:rsidR="00105191" w:rsidRPr="00B00CA6" w:rsidRDefault="00B00CA6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Insights</w:t>
            </w:r>
            <w:r w:rsidRPr="00B00CA6">
              <w:rPr>
                <w:rStyle w:val="FootnoteReference"/>
                <w:rFonts w:ascii="Arial" w:hAnsi="Arial" w:cs="Arial"/>
                <w:b/>
              </w:rPr>
              <w:footnoteReference w:id="2"/>
            </w:r>
          </w:p>
          <w:p w:rsidR="00BB606D" w:rsidRPr="00B00CA6" w:rsidRDefault="00BB606D" w:rsidP="00ED6730">
            <w:pPr>
              <w:rPr>
                <w:rFonts w:ascii="Arial" w:hAnsi="Arial" w:cs="Arial"/>
                <w:b/>
              </w:rPr>
            </w:pPr>
          </w:p>
        </w:tc>
        <w:tc>
          <w:tcPr>
            <w:tcW w:w="3251" w:type="pct"/>
          </w:tcPr>
          <w:p w:rsidR="00BB606D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 need more training in calculations</w:t>
            </w:r>
          </w:p>
          <w:p w:rsidR="004167C4" w:rsidRPr="00B00CA6" w:rsidRDefault="004167C4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Pharm Tech to be hired to replace Monica Singh</w:t>
            </w:r>
          </w:p>
        </w:tc>
      </w:tr>
      <w:tr w:rsidR="00BB606D" w:rsidTr="00773AF9">
        <w:tc>
          <w:tcPr>
            <w:tcW w:w="456" w:type="pct"/>
            <w:vMerge/>
          </w:tcPr>
          <w:p w:rsidR="00BB606D" w:rsidRPr="00B00CA6" w:rsidRDefault="00BB606D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1293" w:type="pct"/>
          </w:tcPr>
          <w:p w:rsidR="00105191" w:rsidRPr="00B00CA6" w:rsidRDefault="00105191" w:rsidP="00F75F5E">
            <w:pPr>
              <w:rPr>
                <w:rFonts w:ascii="Arial" w:hAnsi="Arial" w:cs="Arial"/>
                <w:b/>
              </w:rPr>
            </w:pPr>
          </w:p>
          <w:p w:rsidR="00BB606D" w:rsidRPr="00B00CA6" w:rsidRDefault="00B00CA6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Areas for Improvement</w:t>
            </w: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3251" w:type="pct"/>
          </w:tcPr>
          <w:p w:rsidR="00BB606D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time for teaching calculations</w:t>
            </w:r>
          </w:p>
          <w:p w:rsidR="00F968BD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Sufficient lab equipment</w:t>
            </w:r>
          </w:p>
          <w:p w:rsidR="00F968BD" w:rsidRPr="00B00CA6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Demonstration of the experiments</w:t>
            </w:r>
          </w:p>
        </w:tc>
      </w:tr>
      <w:tr w:rsidR="00BB606D" w:rsidTr="00773AF9">
        <w:tc>
          <w:tcPr>
            <w:tcW w:w="456" w:type="pct"/>
            <w:vMerge w:val="restart"/>
          </w:tcPr>
          <w:p w:rsidR="00BB606D" w:rsidRPr="00B00CA6" w:rsidRDefault="00760C41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  <w:color w:val="C00000"/>
              </w:rPr>
              <w:t>Plan-</w:t>
            </w:r>
            <w:r w:rsidR="000067CF" w:rsidRPr="00B00CA6">
              <w:rPr>
                <w:rFonts w:ascii="Arial" w:hAnsi="Arial" w:cs="Arial"/>
                <w:b/>
                <w:color w:val="C00000"/>
              </w:rPr>
              <w:t>PDCA</w:t>
            </w:r>
          </w:p>
        </w:tc>
        <w:tc>
          <w:tcPr>
            <w:tcW w:w="1293" w:type="pct"/>
          </w:tcPr>
          <w:p w:rsidR="00BB606D" w:rsidRPr="00B00CA6" w:rsidRDefault="00760C41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Purpose for Plan</w:t>
            </w:r>
            <w:r w:rsidR="000067CF" w:rsidRPr="00B00CA6">
              <w:rPr>
                <w:rFonts w:ascii="Arial" w:hAnsi="Arial" w:cs="Arial"/>
                <w:b/>
              </w:rPr>
              <w:t xml:space="preserve">: </w:t>
            </w:r>
            <w:r w:rsidR="000067CF" w:rsidRPr="00B00CA6">
              <w:rPr>
                <w:rFonts w:ascii="Arial" w:hAnsi="Arial" w:cs="Arial"/>
              </w:rPr>
              <w:t>Why is change needed?</w:t>
            </w:r>
          </w:p>
        </w:tc>
        <w:tc>
          <w:tcPr>
            <w:tcW w:w="3251" w:type="pct"/>
          </w:tcPr>
          <w:p w:rsidR="00BB606D" w:rsidRPr="00B00CA6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better and effective learning</w:t>
            </w:r>
          </w:p>
        </w:tc>
        <w:bookmarkStart w:id="0" w:name="_GoBack"/>
        <w:bookmarkEnd w:id="0"/>
      </w:tr>
      <w:tr w:rsidR="00BB606D" w:rsidTr="00773AF9">
        <w:tc>
          <w:tcPr>
            <w:tcW w:w="456" w:type="pct"/>
            <w:vMerge/>
          </w:tcPr>
          <w:p w:rsidR="00BB606D" w:rsidRPr="00B00CA6" w:rsidRDefault="00BB606D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1293" w:type="pct"/>
          </w:tcPr>
          <w:p w:rsidR="00BB606D" w:rsidRPr="00B00CA6" w:rsidRDefault="000067CF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 xml:space="preserve">Do: </w:t>
            </w:r>
            <w:r w:rsidRPr="00B00CA6">
              <w:rPr>
                <w:rFonts w:ascii="Arial" w:hAnsi="Arial" w:cs="Arial"/>
              </w:rPr>
              <w:t>What are you going to do to pilot the change?</w:t>
            </w:r>
          </w:p>
        </w:tc>
        <w:tc>
          <w:tcPr>
            <w:tcW w:w="3251" w:type="pct"/>
          </w:tcPr>
          <w:p w:rsidR="00BB606D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the syllabus as per the feedback</w:t>
            </w:r>
          </w:p>
          <w:p w:rsidR="00F968BD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Introduced dedicated class for training on calculations</w:t>
            </w:r>
          </w:p>
          <w:p w:rsidR="00F968BD" w:rsidRPr="00B00CA6" w:rsidRDefault="00F968BD" w:rsidP="00F968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Sterile compounding section has been moved at the end of the course for better alignment</w:t>
            </w:r>
          </w:p>
        </w:tc>
      </w:tr>
      <w:tr w:rsidR="00BB606D" w:rsidTr="00773AF9">
        <w:tc>
          <w:tcPr>
            <w:tcW w:w="456" w:type="pct"/>
            <w:vMerge/>
          </w:tcPr>
          <w:p w:rsidR="00BB606D" w:rsidRPr="00B00CA6" w:rsidRDefault="00BB606D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1293" w:type="pct"/>
          </w:tcPr>
          <w:p w:rsidR="00BB606D" w:rsidRPr="00B00CA6" w:rsidRDefault="00093DC3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 xml:space="preserve">Check: </w:t>
            </w:r>
            <w:r w:rsidRPr="00B00CA6">
              <w:rPr>
                <w:rFonts w:ascii="Arial" w:hAnsi="Arial" w:cs="Arial"/>
              </w:rPr>
              <w:t>What information and/or data will you collect to see if the change worked or made improvements?</w:t>
            </w:r>
          </w:p>
        </w:tc>
        <w:tc>
          <w:tcPr>
            <w:tcW w:w="3251" w:type="pct"/>
          </w:tcPr>
          <w:p w:rsidR="00BB606D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performance in calculation section during the class</w:t>
            </w:r>
          </w:p>
          <w:p w:rsidR="00F968BD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evaluation reports</w:t>
            </w:r>
          </w:p>
          <w:p w:rsidR="00F968BD" w:rsidRPr="00B00CA6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exam performance</w:t>
            </w:r>
          </w:p>
        </w:tc>
      </w:tr>
      <w:tr w:rsidR="00B00CA6" w:rsidTr="00773AF9">
        <w:tc>
          <w:tcPr>
            <w:tcW w:w="456" w:type="pct"/>
            <w:vMerge/>
          </w:tcPr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1293" w:type="pct"/>
          </w:tcPr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When do you plan to collect the data/info as outlined above?</w:t>
            </w:r>
          </w:p>
        </w:tc>
        <w:tc>
          <w:tcPr>
            <w:tcW w:w="3251" w:type="pct"/>
          </w:tcPr>
          <w:p w:rsidR="00B00CA6" w:rsidRPr="00B00CA6" w:rsidRDefault="00F968BD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block Exams and after the final </w:t>
            </w:r>
            <w:r w:rsidR="009B19DC">
              <w:rPr>
                <w:rFonts w:ascii="Arial" w:hAnsi="Arial" w:cs="Arial"/>
              </w:rPr>
              <w:t>course evaluation</w:t>
            </w:r>
          </w:p>
        </w:tc>
      </w:tr>
      <w:tr w:rsidR="00BB606D" w:rsidTr="00773AF9">
        <w:tc>
          <w:tcPr>
            <w:tcW w:w="456" w:type="pct"/>
            <w:vMerge/>
          </w:tcPr>
          <w:p w:rsidR="00BB606D" w:rsidRPr="00B00CA6" w:rsidRDefault="00BB606D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1293" w:type="pct"/>
          </w:tcPr>
          <w:p w:rsidR="00BB606D" w:rsidRPr="00B00CA6" w:rsidRDefault="00093DC3" w:rsidP="00B00CA6">
            <w:pPr>
              <w:rPr>
                <w:rFonts w:ascii="Arial" w:hAnsi="Arial" w:cs="Arial"/>
              </w:rPr>
            </w:pPr>
            <w:r w:rsidRPr="00B00CA6">
              <w:rPr>
                <w:rFonts w:ascii="Arial" w:hAnsi="Arial" w:cs="Arial"/>
                <w:b/>
              </w:rPr>
              <w:t>Act</w:t>
            </w:r>
            <w:r w:rsidR="00B00CA6" w:rsidRPr="00B00CA6">
              <w:rPr>
                <w:rFonts w:ascii="Arial" w:hAnsi="Arial" w:cs="Arial"/>
                <w:b/>
              </w:rPr>
              <w:t xml:space="preserve"> (this will occur in follow-up cycle)</w:t>
            </w:r>
            <w:r w:rsidRPr="00B00CA6">
              <w:rPr>
                <w:rFonts w:ascii="Arial" w:hAnsi="Arial" w:cs="Arial"/>
                <w:b/>
              </w:rPr>
              <w:t xml:space="preserve">: </w:t>
            </w:r>
            <w:r w:rsidRPr="00B00CA6">
              <w:rPr>
                <w:rFonts w:ascii="Arial" w:hAnsi="Arial" w:cs="Arial"/>
              </w:rPr>
              <w:t xml:space="preserve">Once the changes have been made and new data has been reviewed, </w:t>
            </w:r>
            <w:r w:rsidR="00773AF9" w:rsidRPr="00B00CA6">
              <w:rPr>
                <w:rFonts w:ascii="Arial" w:hAnsi="Arial" w:cs="Arial"/>
              </w:rPr>
              <w:t>what recommendations do you make for future assessments, improvements, and considerations?</w:t>
            </w:r>
          </w:p>
          <w:p w:rsidR="00B00CA6" w:rsidRPr="00B00CA6" w:rsidRDefault="00B00CA6" w:rsidP="00B00CA6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Note:</w:t>
            </w:r>
            <w:r w:rsidR="00601B25">
              <w:rPr>
                <w:rFonts w:ascii="Arial" w:hAnsi="Arial" w:cs="Arial"/>
              </w:rPr>
              <w:t xml:space="preserve"> this part of</w:t>
            </w:r>
            <w:r w:rsidRPr="00B00CA6">
              <w:rPr>
                <w:rFonts w:ascii="Arial" w:hAnsi="Arial" w:cs="Arial"/>
              </w:rPr>
              <w:t xml:space="preserve"> the PDCA can be added to </w:t>
            </w:r>
            <w:r w:rsidRPr="00B00CA6">
              <w:rPr>
                <w:rFonts w:ascii="Arial" w:hAnsi="Arial" w:cs="Arial"/>
              </w:rPr>
              <w:lastRenderedPageBreak/>
              <w:t>the original report or completed in a new SII</w:t>
            </w:r>
          </w:p>
        </w:tc>
        <w:tc>
          <w:tcPr>
            <w:tcW w:w="3251" w:type="pct"/>
          </w:tcPr>
          <w:p w:rsidR="00BB606D" w:rsidRPr="00B00CA6" w:rsidRDefault="00BB606D" w:rsidP="00F75F5E">
            <w:pPr>
              <w:rPr>
                <w:rFonts w:ascii="Arial" w:hAnsi="Arial" w:cs="Arial"/>
              </w:rPr>
            </w:pPr>
          </w:p>
        </w:tc>
      </w:tr>
      <w:tr w:rsidR="00BB606D" w:rsidTr="00BB606D">
        <w:tc>
          <w:tcPr>
            <w:tcW w:w="1749" w:type="pct"/>
            <w:gridSpan w:val="2"/>
          </w:tcPr>
          <w:p w:rsidR="00B00CA6" w:rsidRPr="00B00CA6" w:rsidRDefault="00093DC3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 xml:space="preserve">Planned </w:t>
            </w:r>
            <w:r w:rsidR="00BB606D" w:rsidRPr="00B00CA6">
              <w:rPr>
                <w:rFonts w:ascii="Arial" w:hAnsi="Arial" w:cs="Arial"/>
                <w:b/>
              </w:rPr>
              <w:t>Date</w:t>
            </w:r>
            <w:r w:rsidR="00B00CA6" w:rsidRPr="00B00CA6">
              <w:rPr>
                <w:rFonts w:ascii="Arial" w:hAnsi="Arial" w:cs="Arial"/>
                <w:b/>
              </w:rPr>
              <w:t xml:space="preserve"> for Completion of </w:t>
            </w:r>
            <w:r w:rsidRPr="00B00CA6">
              <w:rPr>
                <w:rFonts w:ascii="Arial" w:hAnsi="Arial" w:cs="Arial"/>
                <w:b/>
              </w:rPr>
              <w:t>Follow-up Report</w:t>
            </w:r>
            <w:r w:rsidR="00671FFA" w:rsidRPr="00B00CA6">
              <w:rPr>
                <w:rFonts w:ascii="Arial" w:hAnsi="Arial" w:cs="Arial"/>
                <w:b/>
              </w:rPr>
              <w:t xml:space="preserve"> </w:t>
            </w:r>
          </w:p>
          <w:p w:rsidR="00093DC3" w:rsidRPr="00B00CA6" w:rsidRDefault="00671FFA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(after new data has been collected</w:t>
            </w:r>
            <w:r w:rsidR="00B00CA6" w:rsidRPr="00B00CA6">
              <w:rPr>
                <w:rFonts w:ascii="Arial" w:hAnsi="Arial" w:cs="Arial"/>
                <w:b/>
              </w:rPr>
              <w:t xml:space="preserve"> &amp; analyzed</w:t>
            </w:r>
            <w:r w:rsidRPr="00B00CA6">
              <w:rPr>
                <w:rFonts w:ascii="Arial" w:hAnsi="Arial" w:cs="Arial"/>
                <w:b/>
              </w:rPr>
              <w:t>)</w:t>
            </w:r>
            <w:r w:rsidR="00BB606D" w:rsidRPr="00B00CA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251" w:type="pct"/>
          </w:tcPr>
          <w:p w:rsidR="00BB606D" w:rsidRPr="00B00CA6" w:rsidRDefault="009B19DC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31-12-2017</w:t>
            </w:r>
          </w:p>
        </w:tc>
      </w:tr>
      <w:tr w:rsidR="00BB606D" w:rsidTr="00BB606D">
        <w:tc>
          <w:tcPr>
            <w:tcW w:w="1749" w:type="pct"/>
            <w:gridSpan w:val="2"/>
          </w:tcPr>
          <w:p w:rsidR="00BB606D" w:rsidRPr="00B00CA6" w:rsidRDefault="00093DC3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 xml:space="preserve">Additional </w:t>
            </w:r>
            <w:r w:rsidR="00BB606D" w:rsidRPr="00B00CA6">
              <w:rPr>
                <w:rFonts w:ascii="Arial" w:hAnsi="Arial" w:cs="Arial"/>
                <w:b/>
              </w:rPr>
              <w:t xml:space="preserve">Comments </w:t>
            </w:r>
          </w:p>
          <w:p w:rsidR="00093DC3" w:rsidRPr="00B00CA6" w:rsidRDefault="00093DC3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3251" w:type="pct"/>
          </w:tcPr>
          <w:p w:rsidR="00BB606D" w:rsidRPr="00B00CA6" w:rsidRDefault="00BB606D" w:rsidP="00F75F5E">
            <w:pPr>
              <w:rPr>
                <w:rFonts w:ascii="Arial" w:hAnsi="Arial" w:cs="Arial"/>
              </w:rPr>
            </w:pPr>
          </w:p>
        </w:tc>
      </w:tr>
      <w:tr w:rsidR="00BB606D" w:rsidTr="00BB606D">
        <w:tc>
          <w:tcPr>
            <w:tcW w:w="1749" w:type="pct"/>
            <w:gridSpan w:val="2"/>
          </w:tcPr>
          <w:p w:rsidR="00BB606D" w:rsidRPr="00B00CA6" w:rsidRDefault="00671FFA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Report</w:t>
            </w:r>
            <w:r w:rsidR="00BB606D" w:rsidRPr="00B00CA6">
              <w:rPr>
                <w:rFonts w:ascii="Arial" w:hAnsi="Arial" w:cs="Arial"/>
                <w:b/>
              </w:rPr>
              <w:t xml:space="preserve"> Reported to</w:t>
            </w:r>
            <w:r w:rsidR="00D25722" w:rsidRPr="00B00CA6">
              <w:rPr>
                <w:rFonts w:ascii="Arial" w:hAnsi="Arial" w:cs="Arial"/>
                <w:b/>
              </w:rPr>
              <w:t xml:space="preserve"> (Admin/</w:t>
            </w:r>
            <w:r w:rsidRPr="00B00CA6">
              <w:rPr>
                <w:rFonts w:ascii="Arial" w:hAnsi="Arial" w:cs="Arial"/>
                <w:b/>
              </w:rPr>
              <w:t xml:space="preserve"> </w:t>
            </w:r>
            <w:r w:rsidR="00D25722" w:rsidRPr="00B00CA6">
              <w:rPr>
                <w:rFonts w:ascii="Arial" w:hAnsi="Arial" w:cs="Arial"/>
                <w:b/>
              </w:rPr>
              <w:t>Faculty</w:t>
            </w:r>
            <w:r w:rsidRPr="00B00CA6">
              <w:rPr>
                <w:rFonts w:ascii="Arial" w:hAnsi="Arial" w:cs="Arial"/>
                <w:b/>
              </w:rPr>
              <w:t xml:space="preserve"> or Chair </w:t>
            </w:r>
            <w:r w:rsidR="00D25722" w:rsidRPr="00B00CA6">
              <w:rPr>
                <w:rFonts w:ascii="Arial" w:hAnsi="Arial" w:cs="Arial"/>
                <w:b/>
              </w:rPr>
              <w:t>/Committee</w:t>
            </w:r>
            <w:r w:rsidR="00093DC3" w:rsidRPr="00B00CA6">
              <w:rPr>
                <w:rFonts w:ascii="Arial" w:hAnsi="Arial" w:cs="Arial"/>
                <w:b/>
              </w:rPr>
              <w:t>) Please specify</w:t>
            </w:r>
            <w:r w:rsidR="00BB606D" w:rsidRPr="00B00CA6">
              <w:rPr>
                <w:rFonts w:ascii="Arial" w:hAnsi="Arial" w:cs="Arial"/>
                <w:b/>
              </w:rPr>
              <w:t>:</w:t>
            </w:r>
          </w:p>
          <w:p w:rsidR="00093DC3" w:rsidRPr="00B00CA6" w:rsidRDefault="00093DC3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3251" w:type="pct"/>
          </w:tcPr>
          <w:p w:rsidR="00BB606D" w:rsidRPr="00B00CA6" w:rsidRDefault="009B19DC" w:rsidP="00F75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Chair and PEC</w:t>
            </w:r>
          </w:p>
        </w:tc>
      </w:tr>
      <w:tr w:rsidR="00BB606D" w:rsidTr="00BB606D">
        <w:tc>
          <w:tcPr>
            <w:tcW w:w="1749" w:type="pct"/>
            <w:gridSpan w:val="2"/>
          </w:tcPr>
          <w:p w:rsidR="00093DC3" w:rsidRPr="00B00CA6" w:rsidRDefault="00093DC3" w:rsidP="00F75F5E">
            <w:pPr>
              <w:rPr>
                <w:rFonts w:ascii="Arial" w:hAnsi="Arial" w:cs="Arial"/>
                <w:b/>
              </w:rPr>
            </w:pPr>
          </w:p>
          <w:p w:rsidR="00BB606D" w:rsidRPr="00B00CA6" w:rsidRDefault="000067CF" w:rsidP="00F75F5E">
            <w:pPr>
              <w:rPr>
                <w:rFonts w:ascii="Arial" w:hAnsi="Arial" w:cs="Arial"/>
                <w:b/>
              </w:rPr>
            </w:pPr>
            <w:r w:rsidRPr="00B00CA6">
              <w:rPr>
                <w:rFonts w:ascii="Arial" w:hAnsi="Arial" w:cs="Arial"/>
                <w:b/>
              </w:rPr>
              <w:t>ACPE and WSCUC Standards related to Assessment</w:t>
            </w:r>
            <w:r w:rsidR="00D25722" w:rsidRPr="00B00CA6">
              <w:rPr>
                <w:rFonts w:ascii="Arial" w:hAnsi="Arial" w:cs="Arial"/>
                <w:b/>
              </w:rPr>
              <w:t xml:space="preserve"> Process Reviewed</w:t>
            </w:r>
            <w:r w:rsidR="00760C41" w:rsidRPr="00B00CA6">
              <w:rPr>
                <w:rFonts w:ascii="Arial" w:hAnsi="Arial" w:cs="Arial"/>
                <w:b/>
              </w:rPr>
              <w:t xml:space="preserve"> Above</w:t>
            </w:r>
          </w:p>
          <w:p w:rsidR="00093DC3" w:rsidRPr="00B00CA6" w:rsidRDefault="00093DC3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</w:tc>
        <w:tc>
          <w:tcPr>
            <w:tcW w:w="3251" w:type="pct"/>
          </w:tcPr>
          <w:p w:rsidR="00BB606D" w:rsidRPr="00B00CA6" w:rsidRDefault="00B00CA6" w:rsidP="00F75F5E">
            <w:pPr>
              <w:rPr>
                <w:rFonts w:ascii="Arial" w:hAnsi="Arial" w:cs="Arial"/>
                <w:b/>
              </w:rPr>
            </w:pPr>
            <w:r w:rsidRPr="009B19DC">
              <w:rPr>
                <w:rFonts w:ascii="Arial" w:hAnsi="Arial" w:cs="Arial"/>
                <w:b/>
                <w:highlight w:val="yellow"/>
              </w:rPr>
              <w:t>ACPE:</w:t>
            </w:r>
            <w:r w:rsidR="009B19DC" w:rsidRPr="009B19DC">
              <w:rPr>
                <w:rFonts w:ascii="Arial" w:hAnsi="Arial" w:cs="Arial"/>
                <w:b/>
                <w:highlight w:val="yellow"/>
              </w:rPr>
              <w:t xml:space="preserve"> 2.B; 2.D and 2.E</w:t>
            </w: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  <w:b/>
              </w:rPr>
            </w:pPr>
            <w:r w:rsidRPr="009B19DC">
              <w:rPr>
                <w:rFonts w:ascii="Arial" w:hAnsi="Arial" w:cs="Arial"/>
                <w:b/>
                <w:highlight w:val="yellow"/>
              </w:rPr>
              <w:t>WSCUC</w:t>
            </w:r>
            <w:proofErr w:type="gramStart"/>
            <w:r w:rsidRPr="009B19DC">
              <w:rPr>
                <w:rFonts w:ascii="Arial" w:hAnsi="Arial" w:cs="Arial"/>
                <w:b/>
                <w:highlight w:val="yellow"/>
              </w:rPr>
              <w:t>:</w:t>
            </w:r>
            <w:r w:rsidR="009B19DC" w:rsidRPr="009B19DC">
              <w:rPr>
                <w:rFonts w:ascii="Arial" w:hAnsi="Arial" w:cs="Arial"/>
                <w:b/>
                <w:highlight w:val="yellow"/>
              </w:rPr>
              <w:t>1.1</w:t>
            </w:r>
            <w:proofErr w:type="gramEnd"/>
            <w:r w:rsidR="009B19DC" w:rsidRPr="009B19DC">
              <w:rPr>
                <w:rFonts w:ascii="Arial" w:hAnsi="Arial" w:cs="Arial"/>
                <w:b/>
                <w:highlight w:val="yellow"/>
              </w:rPr>
              <w:t>; 2.1; 2.2.</w:t>
            </w:r>
          </w:p>
          <w:p w:rsidR="00B00CA6" w:rsidRPr="00B00CA6" w:rsidRDefault="00B00CA6" w:rsidP="00F75F5E">
            <w:pPr>
              <w:rPr>
                <w:rFonts w:ascii="Arial" w:hAnsi="Arial" w:cs="Arial"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</w:rPr>
            </w:pPr>
          </w:p>
          <w:p w:rsidR="00B00CA6" w:rsidRPr="00B00CA6" w:rsidRDefault="00B00CA6" w:rsidP="00F75F5E">
            <w:pPr>
              <w:rPr>
                <w:rFonts w:ascii="Arial" w:hAnsi="Arial" w:cs="Arial"/>
              </w:rPr>
            </w:pPr>
          </w:p>
        </w:tc>
      </w:tr>
    </w:tbl>
    <w:p w:rsidR="00FE4BE6" w:rsidRPr="00FE4BE6" w:rsidRDefault="00FE4BE6" w:rsidP="00760C41"/>
    <w:sectPr w:rsidR="00FE4BE6" w:rsidRPr="00FE4BE6" w:rsidSect="005A2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752" w:rsidRDefault="000F3752" w:rsidP="005A253C">
      <w:pPr>
        <w:spacing w:after="0" w:line="240" w:lineRule="auto"/>
      </w:pPr>
      <w:r>
        <w:separator/>
      </w:r>
    </w:p>
  </w:endnote>
  <w:endnote w:type="continuationSeparator" w:id="0">
    <w:p w:rsidR="000F3752" w:rsidRDefault="000F3752" w:rsidP="005A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752" w:rsidRDefault="000F3752" w:rsidP="005A253C">
      <w:pPr>
        <w:spacing w:after="0" w:line="240" w:lineRule="auto"/>
      </w:pPr>
      <w:r>
        <w:separator/>
      </w:r>
    </w:p>
  </w:footnote>
  <w:footnote w:type="continuationSeparator" w:id="0">
    <w:p w:rsidR="000F3752" w:rsidRDefault="000F3752" w:rsidP="005A253C">
      <w:pPr>
        <w:spacing w:after="0" w:line="240" w:lineRule="auto"/>
      </w:pPr>
      <w:r>
        <w:continuationSeparator/>
      </w:r>
    </w:p>
  </w:footnote>
  <w:footnote w:id="1">
    <w:p w:rsidR="00BB606D" w:rsidRDefault="00BB606D">
      <w:pPr>
        <w:pStyle w:val="FootnoteText"/>
      </w:pPr>
      <w:r>
        <w:rPr>
          <w:rStyle w:val="FootnoteReference"/>
        </w:rPr>
        <w:footnoteRef/>
      </w:r>
      <w:r>
        <w:t xml:space="preserve"> Also explain why these are strengths</w:t>
      </w:r>
    </w:p>
  </w:footnote>
  <w:footnote w:id="2">
    <w:p w:rsidR="00B00CA6" w:rsidRDefault="00B00CA6" w:rsidP="00B00CA6">
      <w:pPr>
        <w:pStyle w:val="FootnoteText"/>
      </w:pPr>
      <w:r>
        <w:rPr>
          <w:rStyle w:val="FootnoteReference"/>
        </w:rPr>
        <w:footnoteRef/>
      </w:r>
      <w:r>
        <w:t xml:space="preserve"> New things you’ve learned about the area in question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54229"/>
    <w:multiLevelType w:val="hybridMultilevel"/>
    <w:tmpl w:val="36C0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71DB"/>
    <w:multiLevelType w:val="hybridMultilevel"/>
    <w:tmpl w:val="6E7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371B2"/>
    <w:multiLevelType w:val="hybridMultilevel"/>
    <w:tmpl w:val="EDBA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C5"/>
    <w:rsid w:val="000067CF"/>
    <w:rsid w:val="00093DC3"/>
    <w:rsid w:val="000D3A57"/>
    <w:rsid w:val="000F3752"/>
    <w:rsid w:val="00105191"/>
    <w:rsid w:val="001513F7"/>
    <w:rsid w:val="00214EF0"/>
    <w:rsid w:val="002237D9"/>
    <w:rsid w:val="002E5B37"/>
    <w:rsid w:val="003059E6"/>
    <w:rsid w:val="004167C4"/>
    <w:rsid w:val="004B0060"/>
    <w:rsid w:val="00575F64"/>
    <w:rsid w:val="005A253C"/>
    <w:rsid w:val="00601B25"/>
    <w:rsid w:val="00671FFA"/>
    <w:rsid w:val="007137A6"/>
    <w:rsid w:val="007518AA"/>
    <w:rsid w:val="00760C41"/>
    <w:rsid w:val="00773AF9"/>
    <w:rsid w:val="00834718"/>
    <w:rsid w:val="0086385D"/>
    <w:rsid w:val="008B2959"/>
    <w:rsid w:val="0091024C"/>
    <w:rsid w:val="00945D79"/>
    <w:rsid w:val="009B19DC"/>
    <w:rsid w:val="00A005A5"/>
    <w:rsid w:val="00A71A1E"/>
    <w:rsid w:val="00B00CA6"/>
    <w:rsid w:val="00B1312C"/>
    <w:rsid w:val="00BB606D"/>
    <w:rsid w:val="00BE7948"/>
    <w:rsid w:val="00BF30C3"/>
    <w:rsid w:val="00C1506B"/>
    <w:rsid w:val="00C277C2"/>
    <w:rsid w:val="00C74B9F"/>
    <w:rsid w:val="00CD4BDD"/>
    <w:rsid w:val="00D049E6"/>
    <w:rsid w:val="00D25722"/>
    <w:rsid w:val="00DD15F5"/>
    <w:rsid w:val="00E20102"/>
    <w:rsid w:val="00E556C5"/>
    <w:rsid w:val="00EC43DB"/>
    <w:rsid w:val="00ED6730"/>
    <w:rsid w:val="00F33ACE"/>
    <w:rsid w:val="00F674FA"/>
    <w:rsid w:val="00F67727"/>
    <w:rsid w:val="00F715B9"/>
    <w:rsid w:val="00F75F5E"/>
    <w:rsid w:val="00F968BD"/>
    <w:rsid w:val="00F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27313-6EB6-475C-BBC8-67C29641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D79"/>
    <w:rPr>
      <w:rFonts w:ascii="Segoe UI Semilight" w:hAnsi="Segoe UI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8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2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2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A25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253C"/>
    <w:rPr>
      <w:rFonts w:ascii="Segoe UI Semilight" w:hAnsi="Segoe UI Semiligh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253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A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ssessment%20and%20Evaluation%20Repository\CQI%20Reports\Assessment%20Reporting%20Form%20(9.28.1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3B4B4306B7C4B9FD64DBFAE22B00B" ma:contentTypeVersion="36" ma:contentTypeDescription="Create a new document." ma:contentTypeScope="" ma:versionID="68cfcff374b12b83431e938d57c27046">
  <xsd:schema xmlns:xsd="http://www.w3.org/2001/XMLSchema" xmlns:xs="http://www.w3.org/2001/XMLSchema" xmlns:p="http://schemas.microsoft.com/office/2006/metadata/properties" xmlns:ns2="fd3f2c33-c798-4ff0-8335-ccab6c87d3ea" xmlns:ns3="b6b2fb64-cb4d-4c1f-8225-7340b4237f39" targetNamespace="http://schemas.microsoft.com/office/2006/metadata/properties" ma:root="true" ma:fieldsID="1cf1313fc7846cb23e96ab5041429adb" ns2:_="" ns3:_="">
    <xsd:import namespace="fd3f2c33-c798-4ff0-8335-ccab6c87d3ea"/>
    <xsd:import namespace="b6b2fb64-cb4d-4c1f-8225-7340b4237f3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oc_x0020_Type"/>
                <xsd:element ref="ns3:Category" minOccurs="0"/>
                <xsd:element ref="ns3:Status"/>
                <xsd:element ref="ns3:Confidential_x003f_" minOccurs="0"/>
                <xsd:element ref="ns3:Save_x0020_for_x0020_History_x003f_" minOccurs="0"/>
                <xsd:element ref="ns2:_dlc_DocId" minOccurs="0"/>
                <xsd:element ref="ns2:_dlc_DocIdUrl" minOccurs="0"/>
                <xsd:element ref="ns2:_dlc_DocIdPersistId" minOccurs="0"/>
                <xsd:element ref="ns3:PublishDocument" minOccurs="0"/>
                <xsd:element ref="ns3:PublishPath" minOccurs="0"/>
                <xsd:element ref="ns3:PublishedDocID" minOccurs="0"/>
                <xsd:element ref="ns3:PublishToPublic" minOccurs="0"/>
                <xsd:element ref="ns3:PublicLibraryPath" minOccurs="0"/>
                <xsd:element ref="ns3:ReferenceID" minOccurs="0"/>
                <xsd:element ref="ns3:PublicUrl" minOccurs="0"/>
                <xsd:element ref="ns3:PublishedUrl" minOccurs="0"/>
                <xsd:element ref="ns3:WorkflowStatus" minOccurs="0"/>
                <xsd:element ref="ns3:ApprovedBy" minOccurs="0"/>
                <xsd:element ref="ns3:ApprovedTime" minOccurs="0"/>
                <xsd:element ref="ns3:Public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33-c798-4ff0-8335-ccab6c87d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fb64-cb4d-4c1f-8225-7340b4237f39" elementFormDefault="qualified">
    <xsd:import namespace="http://schemas.microsoft.com/office/2006/documentManagement/types"/>
    <xsd:import namespace="http://schemas.microsoft.com/office/infopath/2007/PartnerControls"/>
    <xsd:element name="Doc_x0020_Type" ma:index="9" ma:displayName="Doc Type" ma:description="Document Type" ma:list="{86a30999-64a9-429f-a104-3da60b8adc62}" ma:internalName="Doc_x0020_Type" ma:showField="Title">
      <xsd:simpleType>
        <xsd:restriction base="dms:Lookup"/>
      </xsd:simpleType>
    </xsd:element>
    <xsd:element name="Category" ma:index="10" nillable="true" ma:displayName="Category" ma:description="User entered tag to the document for selection and filtering" ma:internalName="Category">
      <xsd:simpleType>
        <xsd:restriction base="dms:Text">
          <xsd:maxLength value="255"/>
        </xsd:restriction>
      </xsd:simpleType>
    </xsd:element>
    <xsd:element name="Status" ma:index="11" ma:displayName="Status" ma:description="Current status of a document" ma:list="{960fada5-e85f-429b-a349-ee93065d3ca2}" ma:internalName="Status" ma:readOnly="false" ma:showField="Title">
      <xsd:simpleType>
        <xsd:restriction base="dms:Lookup"/>
      </xsd:simpleType>
    </xsd:element>
    <xsd:element name="Confidential_x003f_" ma:index="12" nillable="true" ma:displayName="Confidential?" ma:default="0" ma:description="To designate a document requiring confidential handling. These documents will NOT be migrated to Public Site" ma:internalName="Confidential_x003f_">
      <xsd:simpleType>
        <xsd:restriction base="dms:Boolean"/>
      </xsd:simpleType>
    </xsd:element>
    <xsd:element name="Save_x0020_for_x0020_History_x003f_" ma:index="13" nillable="true" ma:displayName="Save for History?" ma:default="0" ma:description="Set to Yes if this document showed be kept for CHSU history and not be subject to other data retention rules." ma:internalName="Save_x0020_for_x0020_History_x003f_">
      <xsd:simpleType>
        <xsd:restriction base="dms:Boolean"/>
      </xsd:simpleType>
    </xsd:element>
    <xsd:element name="PublishDocument" ma:index="17" nillable="true" ma:displayName="Publish Document?" ma:default="0" ma:internalName="PublishDocument">
      <xsd:simpleType>
        <xsd:restriction base="dms:Boolean"/>
      </xsd:simpleType>
    </xsd:element>
    <xsd:element name="PublishPath" ma:index="18" nillable="true" ma:displayName="Published Library Path" ma:internalName="PublishPath">
      <xsd:simpleType>
        <xsd:restriction base="dms:Text">
          <xsd:maxLength value="255"/>
        </xsd:restriction>
      </xsd:simpleType>
    </xsd:element>
    <xsd:element name="PublishedDocID" ma:index="19" nillable="true" ma:displayName="Published Doc ID" ma:internalName="PublishedDocID">
      <xsd:simpleType>
        <xsd:restriction base="dms:Text">
          <xsd:maxLength value="255"/>
        </xsd:restriction>
      </xsd:simpleType>
    </xsd:element>
    <xsd:element name="PublishToPublic" ma:index="20" nillable="true" ma:displayName="Publish To Public?" ma:default="0" ma:internalName="PublishToPublic">
      <xsd:simpleType>
        <xsd:restriction base="dms:Boolean"/>
      </xsd:simpleType>
    </xsd:element>
    <xsd:element name="PublicLibraryPath" ma:index="21" nillable="true" ma:displayName="Public Library Path" ma:internalName="PublicLibraryPath">
      <xsd:simpleType>
        <xsd:restriction base="dms:Text">
          <xsd:maxLength value="255"/>
        </xsd:restriction>
      </xsd:simpleType>
    </xsd:element>
    <xsd:element name="ReferenceID" ma:index="22" nillable="true" ma:displayName="ReferenceID" ma:internalName="ReferenceID">
      <xsd:simpleType>
        <xsd:restriction base="dms:Text"/>
      </xsd:simpleType>
    </xsd:element>
    <xsd:element name="PublicUrl" ma:index="23" nillable="true" ma:displayName="PublicUrl" ma:internalName="PublicUrl">
      <xsd:simpleType>
        <xsd:restriction base="dms:Text"/>
      </xsd:simpleType>
    </xsd:element>
    <xsd:element name="PublishedUrl" ma:index="24" nillable="true" ma:displayName="PublishedUrl" ma:internalName="PublishedUrl">
      <xsd:simpleType>
        <xsd:restriction base="dms:Text">
          <xsd:maxLength value="255"/>
        </xsd:restriction>
      </xsd:simpleType>
    </xsd:element>
    <xsd:element name="WorkflowStatus" ma:index="25" nillable="true" ma:displayName="Workflow Status" ma:internalName="WorkflowStatus">
      <xsd:simpleType>
        <xsd:restriction base="dms:Text">
          <xsd:maxLength value="255"/>
        </xsd:restriction>
      </xsd:simpleType>
    </xsd:element>
    <xsd:element name="ApprovedBy" ma:index="26" nillable="true" ma:displayName="Approved By" ma:SearchPeopleOnly="false" ma:SharePointGroup="0" ma:internalName="Approved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Time" ma:index="27" nillable="true" ma:displayName="Approved Time" ma:format="DateTime" ma:internalName="ApprovedTime">
      <xsd:simpleType>
        <xsd:restriction base="dms:DateTime"/>
      </xsd:simpleType>
    </xsd:element>
    <xsd:element name="PublicDocId" ma:index="28" nillable="true" ma:displayName="Public Doc ID" ma:internalName="PublicDoc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d3f2c33-c798-4ff0-8335-ccab6c87d3ea">PPWWP2JPQ75F-566634103-105738</_dlc_DocId>
    <_dlc_DocIdUrl xmlns="fd3f2c33-c798-4ff0-8335-ccab6c87d3ea">
      <Url>http://chsu-sharepoint/CHSUDocs/_layouts/15/DocIdRedir.aspx?ID=PPWWP2JPQ75F-566634103-105738</Url>
      <Description>PPWWP2JPQ75F-566634103-105738</Description>
    </_dlc_DocIdUrl>
    <ApprovedBy xmlns="b6b2fb64-cb4d-4c1f-8225-7340b4237f39">
      <UserInfo>
        <DisplayName/>
        <AccountId xsi:nil="true"/>
        <AccountType/>
      </UserInfo>
    </ApprovedBy>
    <Category xmlns="b6b2fb64-cb4d-4c1f-8225-7340b4237f39" xsi:nil="true"/>
    <Status xmlns="b6b2fb64-cb4d-4c1f-8225-7340b4237f39">18</Status>
    <PublishDocument xmlns="b6b2fb64-cb4d-4c1f-8225-7340b4237f39">false</PublishDocument>
    <PublicDocId xmlns="b6b2fb64-cb4d-4c1f-8225-7340b4237f39" xsi:nil="true"/>
    <Save_x0020_for_x0020_History_x003f_ xmlns="b6b2fb64-cb4d-4c1f-8225-7340b4237f39">true</Save_x0020_for_x0020_History_x003f_>
    <PublishPath xmlns="b6b2fb64-cb4d-4c1f-8225-7340b4237f39" xsi:nil="true"/>
    <PublishToPublic xmlns="b6b2fb64-cb4d-4c1f-8225-7340b4237f39">false</PublishToPublic>
    <PublishedDocID xmlns="b6b2fb64-cb4d-4c1f-8225-7340b4237f39" xsi:nil="true"/>
    <Doc_x0020_Type xmlns="b6b2fb64-cb4d-4c1f-8225-7340b4237f39">20</Doc_x0020_Type>
    <Confidential_x003f_ xmlns="b6b2fb64-cb4d-4c1f-8225-7340b4237f39">false</Confidential_x003f_>
    <PublicUrl xmlns="b6b2fb64-cb4d-4c1f-8225-7340b4237f39" xsi:nil="true"/>
    <ApprovedTime xmlns="b6b2fb64-cb4d-4c1f-8225-7340b4237f39" xsi:nil="true"/>
    <ReferenceID xmlns="b6b2fb64-cb4d-4c1f-8225-7340b4237f39">PPWWP2JPQ75F-566634103-105738</ReferenceID>
    <PublishedUrl xmlns="b6b2fb64-cb4d-4c1f-8225-7340b4237f39" xsi:nil="true"/>
    <PublicLibraryPath xmlns="b6b2fb64-cb4d-4c1f-8225-7340b4237f39" xsi:nil="true"/>
    <WorkflowStatus xmlns="b6b2fb64-cb4d-4c1f-8225-7340b4237f39" xsi:nil="true"/>
  </documentManagement>
</p:properties>
</file>

<file path=customXml/itemProps1.xml><?xml version="1.0" encoding="utf-8"?>
<ds:datastoreItem xmlns:ds="http://schemas.openxmlformats.org/officeDocument/2006/customXml" ds:itemID="{19F172A8-E0B0-4D26-AFD8-C1F87368CDD0}"/>
</file>

<file path=customXml/itemProps2.xml><?xml version="1.0" encoding="utf-8"?>
<ds:datastoreItem xmlns:ds="http://schemas.openxmlformats.org/officeDocument/2006/customXml" ds:itemID="{55F2F1F3-9ACD-4178-84DB-9F5DFB41AE27}"/>
</file>

<file path=customXml/itemProps3.xml><?xml version="1.0" encoding="utf-8"?>
<ds:datastoreItem xmlns:ds="http://schemas.openxmlformats.org/officeDocument/2006/customXml" ds:itemID="{4A3E6676-AE17-47DE-9D2A-8615E19C6BFD}"/>
</file>

<file path=customXml/itemProps4.xml><?xml version="1.0" encoding="utf-8"?>
<ds:datastoreItem xmlns:ds="http://schemas.openxmlformats.org/officeDocument/2006/customXml" ds:itemID="{ED368644-9E8F-44F7-B712-99AA3DD08B09}"/>
</file>

<file path=customXml/itemProps5.xml><?xml version="1.0" encoding="utf-8"?>
<ds:datastoreItem xmlns:ds="http://schemas.openxmlformats.org/officeDocument/2006/customXml" ds:itemID="{F0C34D37-F270-4B50-9DF1-18E321597636}"/>
</file>

<file path=docProps/app.xml><?xml version="1.0" encoding="utf-8"?>
<Properties xmlns="http://schemas.openxmlformats.org/officeDocument/2006/extended-properties" xmlns:vt="http://schemas.openxmlformats.org/officeDocument/2006/docPropsVTypes">
  <Template>Assessment Reporting Form (9.28.15)</Template>
  <TotalTime>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Marty-Pearson</dc:creator>
  <cp:keywords/>
  <dc:description/>
  <cp:lastModifiedBy>Naidu Pattipati</cp:lastModifiedBy>
  <cp:revision>3</cp:revision>
  <cp:lastPrinted>2016-09-14T18:55:00Z</cp:lastPrinted>
  <dcterms:created xsi:type="dcterms:W3CDTF">2017-02-17T23:33:00Z</dcterms:created>
  <dcterms:modified xsi:type="dcterms:W3CDTF">2017-02-18T00:57:00Z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f1d80da8-7218-4918-b71c-a4baafcf8104</vt:lpwstr>
  </property>
  <property fmtid="{D5CDD505-2E9C-101B-9397-08002B2CF9AE}" pid="3" name="ContentTypeId">
    <vt:lpwstr>0x01010099D3B4B4306B7C4B9FD64DBFAE22B00B</vt:lpwstr>
  </property>
</Properties>
</file>